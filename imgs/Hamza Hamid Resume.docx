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4"/>
        <w:gridCol w:w="10292"/>
        <w:gridCol w:w="311"/>
      </w:tblGrid>
      <w:tr w:rsidR="00605A5B" w14:paraId="0B6427D2" w14:textId="77777777" w:rsidTr="005D665A">
        <w:trPr>
          <w:trHeight w:val="404"/>
        </w:trPr>
        <w:tc>
          <w:tcPr>
            <w:tcW w:w="304" w:type="dxa"/>
          </w:tcPr>
          <w:p w14:paraId="6443C8F3" w14:textId="77777777" w:rsidR="00605A5B" w:rsidRDefault="00605A5B"/>
        </w:tc>
        <w:tc>
          <w:tcPr>
            <w:tcW w:w="10292" w:type="dxa"/>
          </w:tcPr>
          <w:p w14:paraId="49AF7865" w14:textId="09D002EB" w:rsidR="00605A5B" w:rsidRPr="005D665A" w:rsidRDefault="005D665A" w:rsidP="005D665A">
            <w:pPr>
              <w:pStyle w:val="Title"/>
              <w:rPr>
                <w:sz w:val="58"/>
                <w:szCs w:val="8"/>
              </w:rPr>
            </w:pPr>
            <w:r w:rsidRPr="00E26B8E">
              <w:rPr>
                <w:rFonts w:ascii="Berlin Sans FB Demi" w:hAnsi="Berlin Sans FB Demi"/>
                <w:sz w:val="48"/>
                <w:szCs w:val="10"/>
              </w:rPr>
              <w:t>Hamza Hamid</w:t>
            </w:r>
            <w:r>
              <w:rPr>
                <w:sz w:val="52"/>
                <w:szCs w:val="8"/>
              </w:rPr>
              <w:t xml:space="preserve">                      </w:t>
            </w:r>
            <w:r w:rsidR="00857E89">
              <w:rPr>
                <w:sz w:val="52"/>
                <w:szCs w:val="8"/>
              </w:rPr>
              <w:t xml:space="preserve">   </w:t>
            </w:r>
            <w:r w:rsidRPr="00857E89">
              <w:rPr>
                <w:color w:val="BFBFBF" w:themeColor="background1" w:themeShade="BF"/>
                <w:sz w:val="38"/>
                <w:szCs w:val="8"/>
              </w:rPr>
              <w:t>Front-End-Developer</w:t>
            </w:r>
          </w:p>
        </w:tc>
        <w:tc>
          <w:tcPr>
            <w:tcW w:w="311" w:type="dxa"/>
          </w:tcPr>
          <w:p w14:paraId="6BAA9D5F" w14:textId="77777777" w:rsidR="00605A5B" w:rsidRDefault="00605A5B"/>
        </w:tc>
      </w:tr>
    </w:tbl>
    <w:p w14:paraId="1C5862C1" w14:textId="3A6022C0" w:rsidR="00507E93" w:rsidRPr="00507E93" w:rsidRDefault="00507E93">
      <w:pPr>
        <w:rPr>
          <w:sz w:val="8"/>
          <w:szCs w:val="8"/>
        </w:rPr>
      </w:pPr>
    </w:p>
    <w:tbl>
      <w:tblPr>
        <w:tblStyle w:val="ListTable7Colorful-Accent6"/>
        <w:tblpPr w:leftFromText="180" w:rightFromText="180" w:vertAnchor="text" w:tblpY="1"/>
        <w:tblW w:w="10368" w:type="dxa"/>
        <w:tblLook w:val="04A0" w:firstRow="1" w:lastRow="0" w:firstColumn="1" w:lastColumn="0" w:noHBand="0" w:noVBand="1"/>
      </w:tblPr>
      <w:tblGrid>
        <w:gridCol w:w="2844"/>
        <w:gridCol w:w="7524"/>
      </w:tblGrid>
      <w:tr w:rsidR="004D1716" w14:paraId="2AEE2DDF" w14:textId="77777777" w:rsidTr="00BE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9" w:type="dxa"/>
          </w:tcPr>
          <w:p w14:paraId="05D15A30" w14:textId="77777777" w:rsidR="00507E93" w:rsidRDefault="00507E93" w:rsidP="00122574">
            <w:pPr>
              <w:jc w:val="left"/>
            </w:pPr>
          </w:p>
        </w:tc>
        <w:tc>
          <w:tcPr>
            <w:tcW w:w="7569" w:type="dxa"/>
          </w:tcPr>
          <w:p w14:paraId="4B7D8F45" w14:textId="654DA7E4" w:rsidR="00507E93" w:rsidRDefault="00507E93" w:rsidP="00071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16" w14:paraId="028D8523" w14:textId="77777777" w:rsidTr="00B1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32ABD0DB" w14:textId="282B398B" w:rsidR="0090274D" w:rsidRDefault="00071655" w:rsidP="0007165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4AE581" wp14:editId="4F55B13B">
                  <wp:simplePos x="0" y="0"/>
                  <wp:positionH relativeFrom="margin">
                    <wp:posOffset>628015</wp:posOffset>
                  </wp:positionH>
                  <wp:positionV relativeFrom="margin">
                    <wp:posOffset>54610</wp:posOffset>
                  </wp:positionV>
                  <wp:extent cx="1101725" cy="1656715"/>
                  <wp:effectExtent l="95250" t="114300" r="98425" b="1149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6" b="9303"/>
                          <a:stretch/>
                        </pic:blipFill>
                        <pic:spPr bwMode="auto">
                          <a:xfrm>
                            <a:off x="0" y="0"/>
                            <a:ext cx="1101725" cy="1656715"/>
                          </a:xfrm>
                          <a:custGeom>
                            <a:avLst/>
                            <a:gdLst>
                              <a:gd name="connsiteX0" fmla="*/ 0 w 1051560"/>
                              <a:gd name="connsiteY0" fmla="*/ 0 h 1656715"/>
                              <a:gd name="connsiteX1" fmla="*/ 504749 w 1051560"/>
                              <a:gd name="connsiteY1" fmla="*/ 0 h 1656715"/>
                              <a:gd name="connsiteX2" fmla="*/ 1051560 w 1051560"/>
                              <a:gd name="connsiteY2" fmla="*/ 0 h 1656715"/>
                              <a:gd name="connsiteX3" fmla="*/ 1051560 w 1051560"/>
                              <a:gd name="connsiteY3" fmla="*/ 552238 h 1656715"/>
                              <a:gd name="connsiteX4" fmla="*/ 1051560 w 1051560"/>
                              <a:gd name="connsiteY4" fmla="*/ 1054775 h 1656715"/>
                              <a:gd name="connsiteX5" fmla="*/ 1051560 w 1051560"/>
                              <a:gd name="connsiteY5" fmla="*/ 1656715 h 1656715"/>
                              <a:gd name="connsiteX6" fmla="*/ 546811 w 1051560"/>
                              <a:gd name="connsiteY6" fmla="*/ 1656715 h 1656715"/>
                              <a:gd name="connsiteX7" fmla="*/ 0 w 1051560"/>
                              <a:gd name="connsiteY7" fmla="*/ 1656715 h 1656715"/>
                              <a:gd name="connsiteX8" fmla="*/ 0 w 1051560"/>
                              <a:gd name="connsiteY8" fmla="*/ 1154178 h 1656715"/>
                              <a:gd name="connsiteX9" fmla="*/ 0 w 1051560"/>
                              <a:gd name="connsiteY9" fmla="*/ 635074 h 1656715"/>
                              <a:gd name="connsiteX10" fmla="*/ 0 w 1051560"/>
                              <a:gd name="connsiteY10" fmla="*/ 0 h 16567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51560" h="1656715" fill="none" extrusionOk="0">
                                <a:moveTo>
                                  <a:pt x="0" y="0"/>
                                </a:moveTo>
                                <a:cubicBezTo>
                                  <a:pt x="130040" y="14371"/>
                                  <a:pt x="347202" y="20240"/>
                                  <a:pt x="504749" y="0"/>
                                </a:cubicBezTo>
                                <a:cubicBezTo>
                                  <a:pt x="662296" y="-20240"/>
                                  <a:pt x="794857" y="10850"/>
                                  <a:pt x="1051560" y="0"/>
                                </a:cubicBezTo>
                                <a:cubicBezTo>
                                  <a:pt x="1034344" y="268740"/>
                                  <a:pt x="1032639" y="433833"/>
                                  <a:pt x="1051560" y="552238"/>
                                </a:cubicBezTo>
                                <a:cubicBezTo>
                                  <a:pt x="1070481" y="670643"/>
                                  <a:pt x="1064250" y="848497"/>
                                  <a:pt x="1051560" y="1054775"/>
                                </a:cubicBezTo>
                                <a:cubicBezTo>
                                  <a:pt x="1038870" y="1261053"/>
                                  <a:pt x="1050670" y="1440718"/>
                                  <a:pt x="1051560" y="1656715"/>
                                </a:cubicBezTo>
                                <a:cubicBezTo>
                                  <a:pt x="929284" y="1667847"/>
                                  <a:pt x="739971" y="1663736"/>
                                  <a:pt x="546811" y="1656715"/>
                                </a:cubicBezTo>
                                <a:cubicBezTo>
                                  <a:pt x="353651" y="1649694"/>
                                  <a:pt x="268647" y="1637679"/>
                                  <a:pt x="0" y="1656715"/>
                                </a:cubicBezTo>
                                <a:cubicBezTo>
                                  <a:pt x="2842" y="1485597"/>
                                  <a:pt x="-17319" y="1401182"/>
                                  <a:pt x="0" y="1154178"/>
                                </a:cubicBezTo>
                                <a:cubicBezTo>
                                  <a:pt x="17319" y="907174"/>
                                  <a:pt x="13181" y="882023"/>
                                  <a:pt x="0" y="635074"/>
                                </a:cubicBezTo>
                                <a:cubicBezTo>
                                  <a:pt x="-13181" y="388125"/>
                                  <a:pt x="22434" y="295912"/>
                                  <a:pt x="0" y="0"/>
                                </a:cubicBezTo>
                                <a:close/>
                              </a:path>
                              <a:path w="1051560" h="1656715" stroke="0" extrusionOk="0">
                                <a:moveTo>
                                  <a:pt x="0" y="0"/>
                                </a:moveTo>
                                <a:cubicBezTo>
                                  <a:pt x="187400" y="18401"/>
                                  <a:pt x="326494" y="10592"/>
                                  <a:pt x="494233" y="0"/>
                                </a:cubicBezTo>
                                <a:cubicBezTo>
                                  <a:pt x="661972" y="-10592"/>
                                  <a:pt x="920428" y="-26608"/>
                                  <a:pt x="1051560" y="0"/>
                                </a:cubicBezTo>
                                <a:cubicBezTo>
                                  <a:pt x="1061153" y="207186"/>
                                  <a:pt x="1076062" y="282831"/>
                                  <a:pt x="1051560" y="519104"/>
                                </a:cubicBezTo>
                                <a:cubicBezTo>
                                  <a:pt x="1027058" y="755377"/>
                                  <a:pt x="1052116" y="815080"/>
                                  <a:pt x="1051560" y="1038208"/>
                                </a:cubicBezTo>
                                <a:cubicBezTo>
                                  <a:pt x="1051004" y="1261336"/>
                                  <a:pt x="1032780" y="1494043"/>
                                  <a:pt x="1051560" y="1656715"/>
                                </a:cubicBezTo>
                                <a:cubicBezTo>
                                  <a:pt x="815663" y="1665139"/>
                                  <a:pt x="749063" y="1659885"/>
                                  <a:pt x="536296" y="1656715"/>
                                </a:cubicBezTo>
                                <a:cubicBezTo>
                                  <a:pt x="323529" y="1653545"/>
                                  <a:pt x="247002" y="1644723"/>
                                  <a:pt x="0" y="1656715"/>
                                </a:cubicBezTo>
                                <a:cubicBezTo>
                                  <a:pt x="20618" y="1492825"/>
                                  <a:pt x="8781" y="1211305"/>
                                  <a:pt x="0" y="1087910"/>
                                </a:cubicBezTo>
                                <a:cubicBezTo>
                                  <a:pt x="-8781" y="964516"/>
                                  <a:pt x="-22190" y="808038"/>
                                  <a:pt x="0" y="585373"/>
                                </a:cubicBezTo>
                                <a:cubicBezTo>
                                  <a:pt x="22190" y="362708"/>
                                  <a:pt x="14076" y="2141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46A6B2" w14:textId="6E74E482" w:rsidR="00567C21" w:rsidRPr="00567C21" w:rsidRDefault="0090274D" w:rsidP="00071655">
            <w:r>
              <w:rPr>
                <w:noProof/>
              </w:rPr>
              <w:t xml:space="preserve">                 </w:t>
            </w:r>
          </w:p>
          <w:p w14:paraId="41D74856" w14:textId="77777777" w:rsidR="00605A5B" w:rsidRDefault="00605A5B" w:rsidP="00071655">
            <w:pPr>
              <w:pStyle w:val="TextLeft"/>
            </w:pPr>
          </w:p>
        </w:tc>
        <w:tc>
          <w:tcPr>
            <w:tcW w:w="7569" w:type="dxa"/>
          </w:tcPr>
          <w:p w14:paraId="7AFEDE7C" w14:textId="77777777" w:rsidR="00605A5B" w:rsidRDefault="008B4E6E" w:rsidP="0007165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51833632"/>
                <w:placeholder>
                  <w:docPart w:val="FDE33DEC1C4E4D878E1F54E37B856AD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274FBC21" w14:textId="5FE30B56" w:rsidR="00605A5B" w:rsidRPr="00122574" w:rsidRDefault="00E26B8E" w:rsidP="00071655">
            <w:pPr>
              <w:pStyle w:val="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  <w:spacing w:val="8"/>
                <w:sz w:val="21"/>
                <w:szCs w:val="21"/>
              </w:rPr>
            </w:pPr>
            <w:r w:rsidRPr="00122574">
              <w:rPr>
                <w:rFonts w:asciiTheme="majorHAnsi" w:hAnsiTheme="majorHAnsi"/>
              </w:rPr>
              <w:t>Creative ReactJS developer with 2 years of strong experience in Front-End Development</w:t>
            </w:r>
            <w:r w:rsidRPr="00122574">
              <w:rPr>
                <w:rFonts w:asciiTheme="majorHAnsi" w:hAnsiTheme="majorHAnsi" w:cstheme="minorHAnsi"/>
              </w:rPr>
              <w:t>.</w:t>
            </w:r>
            <w:r w:rsidR="00516F85" w:rsidRPr="00122574">
              <w:rPr>
                <w:rFonts w:asciiTheme="majorHAnsi" w:hAnsiTheme="majorHAnsi" w:cstheme="minorHAnsi"/>
              </w:rPr>
              <w:t xml:space="preserve"> </w:t>
            </w:r>
            <w:r w:rsidR="00516F85" w:rsidRPr="00122574">
              <w:rPr>
                <w:rFonts w:asciiTheme="majorHAnsi" w:hAnsiTheme="majorHAnsi" w:cstheme="minorHAnsi"/>
                <w:color w:val="000000"/>
                <w:spacing w:val="8"/>
                <w:sz w:val="21"/>
                <w:szCs w:val="21"/>
              </w:rPr>
              <w:t>I describe myself as a passionate developer</w:t>
            </w:r>
            <w:r w:rsidR="00097F84" w:rsidRPr="00122574">
              <w:rPr>
                <w:rFonts w:asciiTheme="majorHAnsi" w:hAnsiTheme="majorHAnsi" w:cstheme="minorHAnsi"/>
                <w:color w:val="000000"/>
                <w:spacing w:val="8"/>
                <w:sz w:val="21"/>
                <w:szCs w:val="21"/>
              </w:rPr>
              <w:t xml:space="preserve"> and learner</w:t>
            </w:r>
            <w:r w:rsidR="00516F85" w:rsidRPr="00122574">
              <w:rPr>
                <w:rFonts w:asciiTheme="majorHAnsi" w:hAnsiTheme="majorHAnsi" w:cstheme="minorHAnsi"/>
                <w:color w:val="000000"/>
                <w:spacing w:val="8"/>
                <w:sz w:val="21"/>
                <w:szCs w:val="21"/>
              </w:rPr>
              <w:t xml:space="preserve"> who loves coding, open source, and the web platform.</w:t>
            </w:r>
          </w:p>
          <w:p w14:paraId="2436D2A3" w14:textId="77777777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46530F" w14:textId="77777777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537E6E" w14:textId="77777777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AA33AF" w14:textId="51ED0E89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716" w14:paraId="5D39D001" w14:textId="77777777" w:rsidTr="00B13408">
        <w:trPr>
          <w:trHeight w:val="2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0A394AE9" w14:textId="569A6FED" w:rsidR="000E1D44" w:rsidRDefault="008B4E6E" w:rsidP="007F229C">
            <w:pPr>
              <w:pStyle w:val="Heading1"/>
              <w:outlineLvl w:val="0"/>
            </w:pPr>
            <w:sdt>
              <w:sdtPr>
                <w:id w:val="1723097672"/>
                <w:placeholder>
                  <w:docPart w:val="9BF09283478244DFBF5F868D62CEE1A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30933558" w14:textId="77777777" w:rsidR="003D3694" w:rsidRDefault="003D3694" w:rsidP="007F229C">
            <w:pPr>
              <w:pStyle w:val="TextLeft"/>
            </w:pPr>
            <w:r>
              <w:t>Software Engineering, Comsats University.</w:t>
            </w:r>
          </w:p>
          <w:p w14:paraId="65E4DF70" w14:textId="7CE8676A" w:rsidR="00567C21" w:rsidRPr="00567C21" w:rsidRDefault="003D3694" w:rsidP="007F229C">
            <w:pPr>
              <w:pStyle w:val="TextLeft"/>
            </w:pPr>
            <w:r>
              <w:t>Practical student with good academic record of 3.3</w:t>
            </w:r>
            <w:r w:rsidR="00E62EF8">
              <w:t>2</w:t>
            </w:r>
            <w:r w:rsidR="00086B57">
              <w:t>/4</w:t>
            </w:r>
            <w:r>
              <w:t xml:space="preserve"> CGPA</w:t>
            </w:r>
            <w:r w:rsidR="00086B57">
              <w:t>.</w:t>
            </w:r>
          </w:p>
          <w:p w14:paraId="04322FA6" w14:textId="77777777" w:rsidR="00BD7008" w:rsidRDefault="00BD7008" w:rsidP="007F229C">
            <w:pPr>
              <w:pStyle w:val="Heading1"/>
              <w:outlineLvl w:val="0"/>
            </w:pPr>
          </w:p>
          <w:p w14:paraId="1FFA7869" w14:textId="4356C223" w:rsidR="00567C21" w:rsidRDefault="008B4E6E" w:rsidP="007F229C">
            <w:pPr>
              <w:pStyle w:val="Heading1"/>
              <w:outlineLvl w:val="0"/>
            </w:pPr>
            <w:sdt>
              <w:sdtPr>
                <w:id w:val="-242716918"/>
                <w:placeholder>
                  <w:docPart w:val="51A2F0E5E8B049B3820DCBDE139E0E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67C21" w:rsidRPr="000E1D44">
                  <w:t>Key Skills</w:t>
                </w:r>
              </w:sdtContent>
            </w:sdt>
          </w:p>
          <w:p w14:paraId="66EA15C8" w14:textId="633D2BA4" w:rsidR="00567C21" w:rsidRPr="0090274D" w:rsidRDefault="00567C21" w:rsidP="00B13408">
            <w:pPr>
              <w:pStyle w:val="TextLeft"/>
              <w:rPr>
                <w:szCs w:val="22"/>
              </w:rPr>
            </w:pPr>
            <w:r w:rsidRPr="0090274D">
              <w:rPr>
                <w:szCs w:val="22"/>
              </w:rPr>
              <w:t>HTML</w:t>
            </w:r>
            <w:r w:rsidR="008B4E6E">
              <w:rPr>
                <w:szCs w:val="22"/>
              </w:rPr>
              <w:t>5</w:t>
            </w:r>
          </w:p>
          <w:p w14:paraId="022F2C86" w14:textId="0315C2C0" w:rsidR="00567C21" w:rsidRPr="0090274D" w:rsidRDefault="00567C21" w:rsidP="00BE6EF2">
            <w:pPr>
              <w:rPr>
                <w:sz w:val="22"/>
                <w:szCs w:val="22"/>
              </w:rPr>
            </w:pPr>
            <w:r w:rsidRPr="0090274D">
              <w:rPr>
                <w:sz w:val="22"/>
                <w:szCs w:val="22"/>
              </w:rPr>
              <w:t xml:space="preserve">                                       CSS3                                    ReactJS                              </w:t>
            </w:r>
            <w:r w:rsidR="00811A52" w:rsidRPr="0090274D">
              <w:rPr>
                <w:sz w:val="22"/>
                <w:szCs w:val="22"/>
              </w:rPr>
              <w:t>Material</w:t>
            </w:r>
            <w:r w:rsidR="00BE6EF2">
              <w:rPr>
                <w:sz w:val="22"/>
                <w:szCs w:val="22"/>
              </w:rPr>
              <w:t xml:space="preserve"> UI</w:t>
            </w:r>
            <w:r w:rsidRPr="0090274D">
              <w:rPr>
                <w:sz w:val="22"/>
                <w:szCs w:val="22"/>
              </w:rPr>
              <w:t xml:space="preserve">                                  Bootstrap                                     </w:t>
            </w:r>
            <w:r w:rsidR="00811A52" w:rsidRPr="0090274D">
              <w:rPr>
                <w:sz w:val="22"/>
                <w:szCs w:val="22"/>
              </w:rPr>
              <w:t>jQuery</w:t>
            </w:r>
          </w:p>
          <w:p w14:paraId="66CBD3F7" w14:textId="77777777" w:rsidR="00567C21" w:rsidRPr="0090274D" w:rsidRDefault="00567C21" w:rsidP="00B13408">
            <w:pPr>
              <w:ind w:left="720" w:hanging="720"/>
              <w:rPr>
                <w:sz w:val="22"/>
                <w:szCs w:val="22"/>
              </w:rPr>
            </w:pPr>
            <w:r w:rsidRPr="0090274D">
              <w:rPr>
                <w:sz w:val="22"/>
                <w:szCs w:val="22"/>
              </w:rPr>
              <w:t xml:space="preserve">                                          ES6</w:t>
            </w:r>
          </w:p>
          <w:p w14:paraId="01847638" w14:textId="04AE254E" w:rsidR="00567C21" w:rsidRPr="0090274D" w:rsidRDefault="00567C21" w:rsidP="00B13408">
            <w:pPr>
              <w:ind w:left="720" w:hanging="720"/>
              <w:rPr>
                <w:sz w:val="22"/>
                <w:szCs w:val="22"/>
              </w:rPr>
            </w:pPr>
            <w:r w:rsidRPr="0090274D">
              <w:rPr>
                <w:sz w:val="22"/>
                <w:szCs w:val="22"/>
              </w:rPr>
              <w:t xml:space="preserve">                                 </w:t>
            </w:r>
            <w:r w:rsidR="0000714C" w:rsidRPr="0090274D">
              <w:rPr>
                <w:sz w:val="22"/>
                <w:szCs w:val="22"/>
              </w:rPr>
              <w:t xml:space="preserve"> </w:t>
            </w:r>
            <w:proofErr w:type="spellStart"/>
            <w:r w:rsidRPr="0090274D">
              <w:rPr>
                <w:sz w:val="22"/>
                <w:szCs w:val="22"/>
              </w:rPr>
              <w:t>Axios</w:t>
            </w:r>
            <w:proofErr w:type="spellEnd"/>
          </w:p>
          <w:p w14:paraId="27D9C408" w14:textId="1F648364" w:rsidR="009E6870" w:rsidRPr="0090274D" w:rsidRDefault="009E6870" w:rsidP="00B13408">
            <w:pPr>
              <w:ind w:left="720" w:hanging="720"/>
              <w:rPr>
                <w:sz w:val="22"/>
                <w:szCs w:val="22"/>
              </w:rPr>
            </w:pPr>
            <w:r w:rsidRPr="0090274D">
              <w:rPr>
                <w:sz w:val="22"/>
                <w:szCs w:val="22"/>
              </w:rPr>
              <w:t>Postman</w:t>
            </w:r>
          </w:p>
          <w:p w14:paraId="54BD03EA" w14:textId="4A265561" w:rsidR="0000714C" w:rsidRPr="0090274D" w:rsidRDefault="009E6870" w:rsidP="00B13408">
            <w:pPr>
              <w:ind w:left="720" w:hanging="720"/>
              <w:rPr>
                <w:sz w:val="22"/>
                <w:szCs w:val="22"/>
              </w:rPr>
            </w:pPr>
            <w:r w:rsidRPr="0090274D">
              <w:rPr>
                <w:sz w:val="22"/>
                <w:szCs w:val="22"/>
              </w:rPr>
              <w:t>MongoD</w:t>
            </w:r>
            <w:r w:rsidR="0090274D" w:rsidRPr="0090274D">
              <w:rPr>
                <w:sz w:val="22"/>
                <w:szCs w:val="22"/>
              </w:rPr>
              <w:t>B</w:t>
            </w:r>
            <w:r w:rsidR="0000714C" w:rsidRPr="0090274D">
              <w:rPr>
                <w:sz w:val="22"/>
                <w:szCs w:val="22"/>
              </w:rPr>
              <w:t xml:space="preserve">                                             Git</w:t>
            </w:r>
          </w:p>
          <w:p w14:paraId="5E07BD20" w14:textId="77777777" w:rsidR="009E6870" w:rsidRDefault="009E6870" w:rsidP="007F229C">
            <w:pPr>
              <w:ind w:left="720" w:hanging="720"/>
            </w:pPr>
          </w:p>
          <w:p w14:paraId="706490C4" w14:textId="77777777" w:rsidR="00071655" w:rsidRPr="00605A5B" w:rsidRDefault="008B4E6E" w:rsidP="007F229C">
            <w:pPr>
              <w:pStyle w:val="Heading1"/>
              <w:outlineLvl w:val="0"/>
            </w:pPr>
            <w:sdt>
              <w:sdtPr>
                <w:id w:val="1604447469"/>
                <w:placeholder>
                  <w:docPart w:val="63F7D44086ED4F1D9981EF193C72326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71655" w:rsidRPr="00605A5B">
                  <w:t>Contact</w:t>
                </w:r>
              </w:sdtContent>
            </w:sdt>
          </w:p>
          <w:p w14:paraId="5D1290E8" w14:textId="77777777" w:rsidR="00071655" w:rsidRDefault="00071655" w:rsidP="007F229C">
            <w:pPr>
              <w:pStyle w:val="TextLeft"/>
            </w:pPr>
            <w:r>
              <w:t>Abbottabad</w:t>
            </w:r>
          </w:p>
          <w:p w14:paraId="2C4E0F17" w14:textId="77777777" w:rsidR="00071655" w:rsidRDefault="00071655" w:rsidP="007F229C">
            <w:pPr>
              <w:pStyle w:val="TextLeft"/>
            </w:pPr>
            <w:r>
              <w:t>03055269524</w:t>
            </w:r>
          </w:p>
          <w:p w14:paraId="49A5B408" w14:textId="77777777" w:rsidR="00071655" w:rsidRPr="00811A52" w:rsidRDefault="008B4E6E" w:rsidP="007F229C">
            <w:pPr>
              <w:pStyle w:val="TextLeft"/>
              <w:rPr>
                <w:color w:val="BA8E2C" w:themeColor="accent4" w:themeShade="BF"/>
              </w:rPr>
            </w:pPr>
            <w:hyperlink r:id="rId9" w:history="1">
              <w:r w:rsidR="00071655" w:rsidRPr="00811A52">
                <w:rPr>
                  <w:rStyle w:val="Hyperlink"/>
                  <w:color w:val="BA8E2C" w:themeColor="accent4" w:themeShade="BF"/>
                </w:rPr>
                <w:t>thedev.hamza@gmail.com</w:t>
              </w:r>
            </w:hyperlink>
          </w:p>
          <w:p w14:paraId="4A5334BA" w14:textId="6AA3CA29" w:rsidR="000E1D44" w:rsidRDefault="003D3694" w:rsidP="00071655">
            <w:pPr>
              <w:pStyle w:val="TextLeft"/>
            </w:pPr>
            <w:r>
              <w:t xml:space="preserve"> </w:t>
            </w:r>
          </w:p>
        </w:tc>
        <w:tc>
          <w:tcPr>
            <w:tcW w:w="7569" w:type="dxa"/>
          </w:tcPr>
          <w:p w14:paraId="751AA2F3" w14:textId="68F32597" w:rsidR="00A77921" w:rsidRPr="00071655" w:rsidRDefault="00A27A25" w:rsidP="0007165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Projects</w:t>
            </w:r>
          </w:p>
          <w:p w14:paraId="6689540C" w14:textId="24F3D525" w:rsidR="00A27A25" w:rsidRPr="00071655" w:rsidRDefault="00A27A25" w:rsidP="00071655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 w:rsidRPr="00071655">
              <w:rPr>
                <w:b/>
                <w:bCs/>
                <w:sz w:val="20"/>
                <w:szCs w:val="16"/>
              </w:rPr>
              <w:t xml:space="preserve">ASAAN MOVERS </w:t>
            </w:r>
            <w:r w:rsidR="00E561CF" w:rsidRPr="00071655">
              <w:rPr>
                <w:b/>
                <w:bCs/>
                <w:sz w:val="20"/>
                <w:szCs w:val="16"/>
              </w:rPr>
              <w:t>– Logistic Application with real-time tracking</w:t>
            </w:r>
          </w:p>
          <w:p w14:paraId="3944A6F6" w14:textId="2DA5CD2E" w:rsidR="00E561CF" w:rsidRPr="00071655" w:rsidRDefault="00E561CF" w:rsidP="0007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MERN Stack Development</w:t>
            </w:r>
          </w:p>
          <w:p w14:paraId="4CBD39CD" w14:textId="35D44D35" w:rsidR="00E561CF" w:rsidRPr="00071655" w:rsidRDefault="00E561CF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 xml:space="preserve">Developing this application as our final year project and has completed first iteration </w:t>
            </w:r>
            <w:r w:rsidR="003C1732" w:rsidRPr="00071655">
              <w:rPr>
                <w:sz w:val="20"/>
                <w:szCs w:val="16"/>
              </w:rPr>
              <w:t xml:space="preserve">with detailed Front-End with </w:t>
            </w:r>
            <w:r w:rsidR="00CA378D" w:rsidRPr="00071655">
              <w:rPr>
                <w:sz w:val="20"/>
                <w:szCs w:val="16"/>
              </w:rPr>
              <w:t>authentication</w:t>
            </w:r>
            <w:r w:rsidRPr="00071655">
              <w:rPr>
                <w:sz w:val="20"/>
                <w:szCs w:val="16"/>
              </w:rPr>
              <w:t>.</w:t>
            </w:r>
          </w:p>
          <w:p w14:paraId="50DC2D2C" w14:textId="7FE2C373" w:rsidR="00E561CF" w:rsidRPr="00071655" w:rsidRDefault="00E561CF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By using ReactJS,</w:t>
            </w:r>
            <w:r w:rsidR="003C1732" w:rsidRPr="00071655">
              <w:rPr>
                <w:sz w:val="20"/>
                <w:szCs w:val="16"/>
              </w:rPr>
              <w:t xml:space="preserve"> </w:t>
            </w:r>
            <w:r w:rsidR="00C57BD2" w:rsidRPr="00071655">
              <w:rPr>
                <w:sz w:val="20"/>
                <w:szCs w:val="16"/>
              </w:rPr>
              <w:t>React Strap</w:t>
            </w:r>
            <w:r w:rsidR="003C1732" w:rsidRPr="00071655">
              <w:rPr>
                <w:sz w:val="20"/>
                <w:szCs w:val="16"/>
              </w:rPr>
              <w:t xml:space="preserve"> and CSS3.</w:t>
            </w:r>
          </w:p>
          <w:p w14:paraId="14DD7208" w14:textId="75749A5F" w:rsidR="000E1D44" w:rsidRDefault="003C1732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 xml:space="preserve">NodeJS and </w:t>
            </w:r>
            <w:proofErr w:type="spellStart"/>
            <w:r w:rsidRPr="00071655">
              <w:rPr>
                <w:sz w:val="20"/>
                <w:szCs w:val="16"/>
              </w:rPr>
              <w:t>mongoDB</w:t>
            </w:r>
            <w:proofErr w:type="spellEnd"/>
            <w:r w:rsidRPr="00071655">
              <w:rPr>
                <w:sz w:val="20"/>
                <w:szCs w:val="16"/>
              </w:rPr>
              <w:t xml:space="preserve"> integrated by using </w:t>
            </w:r>
            <w:proofErr w:type="spellStart"/>
            <w:r w:rsidRPr="00071655">
              <w:rPr>
                <w:sz w:val="20"/>
                <w:szCs w:val="16"/>
              </w:rPr>
              <w:t>Axios</w:t>
            </w:r>
            <w:proofErr w:type="spellEnd"/>
            <w:r w:rsidRPr="00071655">
              <w:rPr>
                <w:sz w:val="20"/>
                <w:szCs w:val="16"/>
              </w:rPr>
              <w:t>.</w:t>
            </w:r>
          </w:p>
          <w:p w14:paraId="155334C9" w14:textId="618B14B3" w:rsidR="00811A52" w:rsidRDefault="00811A52" w:rsidP="0081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  <w:p w14:paraId="110FAD08" w14:textId="7CD04BB5" w:rsidR="00811A52" w:rsidRPr="00071655" w:rsidRDefault="00811A52" w:rsidP="00811A52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Live-Chat</w:t>
            </w:r>
            <w:r w:rsidRPr="00071655">
              <w:rPr>
                <w:b/>
                <w:bCs/>
                <w:sz w:val="20"/>
                <w:szCs w:val="16"/>
              </w:rPr>
              <w:t xml:space="preserve"> – </w:t>
            </w:r>
            <w:r>
              <w:rPr>
                <w:b/>
                <w:bCs/>
                <w:sz w:val="20"/>
                <w:szCs w:val="16"/>
              </w:rPr>
              <w:t>Chat Room</w:t>
            </w:r>
          </w:p>
          <w:p w14:paraId="216DCEBF" w14:textId="55BF8FED" w:rsidR="00811A52" w:rsidRPr="00071655" w:rsidRDefault="00811A52" w:rsidP="0081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HTML5, CSS3</w:t>
            </w:r>
            <w:r w:rsidR="004D1716">
              <w:rPr>
                <w:color w:val="BFBFBF" w:themeColor="background1" w:themeShade="BF"/>
                <w:sz w:val="20"/>
                <w:szCs w:val="16"/>
              </w:rPr>
              <w:t>, Socket.io, Express.js, Node.js</w:t>
            </w:r>
          </w:p>
          <w:p w14:paraId="2FA61210" w14:textId="05F127BD" w:rsidR="00811A52" w:rsidRPr="004D1716" w:rsidRDefault="004D1716" w:rsidP="004D171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This web-app was </w:t>
            </w:r>
            <w:r w:rsidR="00122574">
              <w:rPr>
                <w:sz w:val="20"/>
                <w:szCs w:val="16"/>
              </w:rPr>
              <w:t>built</w:t>
            </w:r>
            <w:r>
              <w:rPr>
                <w:sz w:val="20"/>
                <w:szCs w:val="16"/>
              </w:rPr>
              <w:t xml:space="preserve"> by using socket.io and express.js for chat-room conservation. When the user is added then the message appears to other room members </w:t>
            </w:r>
            <w:proofErr w:type="gramStart"/>
            <w:r>
              <w:rPr>
                <w:sz w:val="20"/>
                <w:szCs w:val="16"/>
              </w:rPr>
              <w:t>and also</w:t>
            </w:r>
            <w:proofErr w:type="gramEnd"/>
            <w:r>
              <w:rPr>
                <w:sz w:val="20"/>
                <w:szCs w:val="16"/>
              </w:rPr>
              <w:t xml:space="preserve"> when he/she leave.</w:t>
            </w:r>
          </w:p>
          <w:p w14:paraId="1320F478" w14:textId="77777777" w:rsidR="003C1732" w:rsidRPr="00071655" w:rsidRDefault="003C1732" w:rsidP="0007165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  <w:p w14:paraId="1EE55ACD" w14:textId="709311E6" w:rsidR="003C1732" w:rsidRPr="00071655" w:rsidRDefault="003C1732" w:rsidP="00071655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 w:rsidRPr="00071655">
              <w:rPr>
                <w:b/>
                <w:bCs/>
                <w:sz w:val="20"/>
                <w:szCs w:val="16"/>
              </w:rPr>
              <w:t xml:space="preserve">HAYTHAM ACADEMY – </w:t>
            </w:r>
            <w:r w:rsidR="00D33322" w:rsidRPr="00071655">
              <w:rPr>
                <w:b/>
                <w:bCs/>
                <w:sz w:val="20"/>
                <w:szCs w:val="16"/>
              </w:rPr>
              <w:t>Online Teaching Website</w:t>
            </w:r>
          </w:p>
          <w:p w14:paraId="5FD91CBF" w14:textId="4ACB7221" w:rsidR="003C1732" w:rsidRPr="00071655" w:rsidRDefault="00D33322" w:rsidP="0007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HTML5, Bootstrap</w:t>
            </w:r>
          </w:p>
          <w:p w14:paraId="2730C705" w14:textId="5AA4388B" w:rsidR="003C1732" w:rsidRPr="00071655" w:rsidRDefault="00D33322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 xml:space="preserve">Haytham academy was developed for </w:t>
            </w:r>
            <w:r w:rsidR="00122574" w:rsidRPr="00071655">
              <w:rPr>
                <w:sz w:val="20"/>
                <w:szCs w:val="16"/>
              </w:rPr>
              <w:t>a</w:t>
            </w:r>
            <w:r w:rsidRPr="00071655">
              <w:rPr>
                <w:sz w:val="20"/>
                <w:szCs w:val="16"/>
              </w:rPr>
              <w:t xml:space="preserve"> client which was </w:t>
            </w:r>
            <w:proofErr w:type="gramStart"/>
            <w:r w:rsidRPr="00071655">
              <w:rPr>
                <w:sz w:val="20"/>
                <w:szCs w:val="16"/>
              </w:rPr>
              <w:t>actually an</w:t>
            </w:r>
            <w:proofErr w:type="gramEnd"/>
            <w:r w:rsidRPr="00071655">
              <w:rPr>
                <w:sz w:val="20"/>
                <w:szCs w:val="16"/>
              </w:rPr>
              <w:t xml:space="preserve"> online teaching website.</w:t>
            </w:r>
          </w:p>
          <w:p w14:paraId="154FD96B" w14:textId="5418D2B4" w:rsidR="003C1732" w:rsidRPr="00071655" w:rsidRDefault="00D33322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It was developed by</w:t>
            </w:r>
            <w:r w:rsidR="003C1732" w:rsidRPr="00071655">
              <w:rPr>
                <w:sz w:val="20"/>
                <w:szCs w:val="16"/>
              </w:rPr>
              <w:t xml:space="preserve"> using </w:t>
            </w:r>
            <w:r w:rsidRPr="00071655">
              <w:rPr>
                <w:sz w:val="20"/>
                <w:szCs w:val="16"/>
              </w:rPr>
              <w:t>HTML5</w:t>
            </w:r>
            <w:r w:rsidR="003C1732" w:rsidRPr="00071655">
              <w:rPr>
                <w:sz w:val="20"/>
                <w:szCs w:val="16"/>
              </w:rPr>
              <w:t xml:space="preserve">, </w:t>
            </w:r>
            <w:r w:rsidRPr="00071655">
              <w:rPr>
                <w:sz w:val="20"/>
                <w:szCs w:val="16"/>
              </w:rPr>
              <w:t>Bootstrap.</w:t>
            </w:r>
          </w:p>
          <w:p w14:paraId="57582DA3" w14:textId="77777777" w:rsidR="00962A0F" w:rsidRPr="00071655" w:rsidRDefault="00962A0F" w:rsidP="0007165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  <w:p w14:paraId="6EDE3289" w14:textId="4A3C0D16" w:rsidR="00962A0F" w:rsidRPr="00071655" w:rsidRDefault="00962A0F" w:rsidP="00071655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proofErr w:type="spellStart"/>
            <w:r w:rsidRPr="00071655">
              <w:rPr>
                <w:b/>
                <w:bCs/>
                <w:sz w:val="20"/>
                <w:szCs w:val="16"/>
              </w:rPr>
              <w:t>Vidly</w:t>
            </w:r>
            <w:proofErr w:type="spellEnd"/>
            <w:r w:rsidR="00567C21" w:rsidRPr="00071655">
              <w:rPr>
                <w:b/>
                <w:bCs/>
                <w:sz w:val="20"/>
                <w:szCs w:val="16"/>
              </w:rPr>
              <w:t xml:space="preserve"> App</w:t>
            </w:r>
            <w:r w:rsidRPr="00071655">
              <w:rPr>
                <w:b/>
                <w:bCs/>
                <w:sz w:val="20"/>
                <w:szCs w:val="16"/>
              </w:rPr>
              <w:t xml:space="preserve"> – </w:t>
            </w:r>
            <w:r w:rsidR="00567C21" w:rsidRPr="00071655">
              <w:rPr>
                <w:b/>
                <w:bCs/>
                <w:sz w:val="20"/>
                <w:szCs w:val="16"/>
              </w:rPr>
              <w:t>Categorizing Movies List</w:t>
            </w:r>
          </w:p>
          <w:p w14:paraId="5F0D883A" w14:textId="3DCC3120" w:rsidR="00962A0F" w:rsidRPr="00071655" w:rsidRDefault="00567C21" w:rsidP="0007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ReactJS, Bootstrap</w:t>
            </w:r>
          </w:p>
          <w:p w14:paraId="1CE7C5E0" w14:textId="16C2C43E" w:rsidR="00122574" w:rsidRDefault="00567C21" w:rsidP="0012257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Developed by using ReactJS and bootstrap, to learn concepts of mapping and filtering data.</w:t>
            </w:r>
          </w:p>
          <w:p w14:paraId="48EF49E7" w14:textId="77777777" w:rsidR="00122574" w:rsidRPr="00122574" w:rsidRDefault="00122574" w:rsidP="00122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  <w:p w14:paraId="3D1BCDEA" w14:textId="30FD4735" w:rsidR="005B76B0" w:rsidRPr="00071655" w:rsidRDefault="005B76B0" w:rsidP="00071655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 w:rsidRPr="00071655">
              <w:rPr>
                <w:b/>
                <w:bCs/>
                <w:sz w:val="20"/>
                <w:szCs w:val="16"/>
              </w:rPr>
              <w:t>Portfolio – Personal</w:t>
            </w:r>
          </w:p>
          <w:p w14:paraId="6EB77108" w14:textId="5B6B7943" w:rsidR="005B76B0" w:rsidRPr="00071655" w:rsidRDefault="005B76B0" w:rsidP="0007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HTML5, CSS3 and JavaScript</w:t>
            </w:r>
          </w:p>
          <w:p w14:paraId="0E7836BF" w14:textId="790A1E52" w:rsidR="005B76B0" w:rsidRPr="00071655" w:rsidRDefault="00C57BD2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Practice</w:t>
            </w:r>
            <w:r w:rsidR="005B76B0" w:rsidRPr="00071655">
              <w:rPr>
                <w:sz w:val="20"/>
                <w:szCs w:val="16"/>
              </w:rPr>
              <w:t xml:space="preserve"> project developed by using HTML5, CSS and </w:t>
            </w:r>
            <w:r w:rsidRPr="00071655">
              <w:rPr>
                <w:sz w:val="20"/>
                <w:szCs w:val="16"/>
              </w:rPr>
              <w:t>JavaScript</w:t>
            </w:r>
            <w:r w:rsidR="005B76B0" w:rsidRPr="00071655">
              <w:rPr>
                <w:sz w:val="20"/>
                <w:szCs w:val="16"/>
              </w:rPr>
              <w:t>.</w:t>
            </w:r>
          </w:p>
          <w:p w14:paraId="597FF372" w14:textId="77777777" w:rsidR="005B76B0" w:rsidRPr="00071655" w:rsidRDefault="005B76B0" w:rsidP="0007165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  <w:p w14:paraId="757CAC8A" w14:textId="06AD8586" w:rsidR="005B76B0" w:rsidRPr="00071655" w:rsidRDefault="00962A0F" w:rsidP="00071655">
            <w:pPr>
              <w:pStyle w:val="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6"/>
              </w:rPr>
            </w:pPr>
            <w:r w:rsidRPr="00071655">
              <w:rPr>
                <w:b/>
                <w:bCs/>
                <w:sz w:val="20"/>
                <w:szCs w:val="16"/>
              </w:rPr>
              <w:t>Drum Play</w:t>
            </w:r>
            <w:r w:rsidR="005B76B0" w:rsidRPr="00071655">
              <w:rPr>
                <w:b/>
                <w:bCs/>
                <w:sz w:val="20"/>
                <w:szCs w:val="16"/>
              </w:rPr>
              <w:t xml:space="preserve"> – </w:t>
            </w:r>
            <w:r w:rsidRPr="00071655">
              <w:rPr>
                <w:b/>
                <w:bCs/>
                <w:sz w:val="20"/>
                <w:szCs w:val="16"/>
              </w:rPr>
              <w:t>Game</w:t>
            </w:r>
          </w:p>
          <w:p w14:paraId="4AF42491" w14:textId="77777777" w:rsidR="005B76B0" w:rsidRPr="00071655" w:rsidRDefault="005B76B0" w:rsidP="0007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  <w:sz w:val="20"/>
                <w:szCs w:val="16"/>
              </w:rPr>
            </w:pPr>
            <w:r w:rsidRPr="00071655">
              <w:rPr>
                <w:color w:val="BFBFBF" w:themeColor="background1" w:themeShade="BF"/>
                <w:sz w:val="20"/>
                <w:szCs w:val="16"/>
              </w:rPr>
              <w:t>HTML5, CSS3 and JavaScript</w:t>
            </w:r>
          </w:p>
          <w:p w14:paraId="79B77C73" w14:textId="77777777" w:rsidR="00962A0F" w:rsidRPr="00071655" w:rsidRDefault="00962A0F" w:rsidP="0007165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 xml:space="preserve">Drum play was developed as </w:t>
            </w:r>
            <w:proofErr w:type="gramStart"/>
            <w:r w:rsidRPr="00071655">
              <w:rPr>
                <w:sz w:val="20"/>
                <w:szCs w:val="16"/>
              </w:rPr>
              <w:t>an</w:t>
            </w:r>
            <w:proofErr w:type="gramEnd"/>
            <w:r w:rsidRPr="00071655">
              <w:rPr>
                <w:sz w:val="20"/>
                <w:szCs w:val="16"/>
              </w:rPr>
              <w:t xml:space="preserve"> practice project for learning and </w:t>
            </w:r>
          </w:p>
          <w:p w14:paraId="79CCEA25" w14:textId="77777777" w:rsidR="003C1732" w:rsidRDefault="00962A0F" w:rsidP="00811A5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71655">
              <w:rPr>
                <w:sz w:val="20"/>
                <w:szCs w:val="16"/>
              </w:rPr>
              <w:t>understanding basic concepts of JavaScript.</w:t>
            </w:r>
          </w:p>
          <w:p w14:paraId="0228405D" w14:textId="45BCDF3C" w:rsidR="00122574" w:rsidRPr="00071655" w:rsidRDefault="00122574" w:rsidP="00811A5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  <w:tr w:rsidR="004D1716" w14:paraId="50CC7F7A" w14:textId="77777777" w:rsidTr="00B1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0489DC4F" w14:textId="63B9DDF0" w:rsidR="00086B57" w:rsidRPr="00086B57" w:rsidRDefault="00086B57" w:rsidP="00071655">
            <w:pPr>
              <w:ind w:left="720" w:hanging="720"/>
            </w:pPr>
          </w:p>
        </w:tc>
        <w:tc>
          <w:tcPr>
            <w:tcW w:w="7569" w:type="dxa"/>
          </w:tcPr>
          <w:p w14:paraId="2A8E1AEE" w14:textId="028A78B0" w:rsidR="00071655" w:rsidRPr="00811A52" w:rsidRDefault="00071655" w:rsidP="00811A52">
            <w:pPr>
              <w:pStyle w:val="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574">
              <w:rPr>
                <w:rFonts w:asciiTheme="majorHAnsi" w:hAnsiTheme="majorHAnsi"/>
                <w:b/>
                <w:bCs/>
                <w:color w:val="80865A" w:themeColor="accent3" w:themeShade="BF"/>
                <w:sz w:val="20"/>
                <w:szCs w:val="20"/>
              </w:rPr>
              <w:t>Portfolio</w:t>
            </w:r>
            <w:r w:rsidRPr="00811A52">
              <w:rPr>
                <w:rFonts w:asciiTheme="majorHAnsi" w:hAnsiTheme="majorHAnsi"/>
                <w:b/>
                <w:bCs/>
                <w:color w:val="80865A" w:themeColor="accent3" w:themeShade="BF"/>
                <w:szCs w:val="22"/>
              </w:rPr>
              <w:t>:</w:t>
            </w:r>
            <w:r w:rsidRPr="00811A52">
              <w:rPr>
                <w:b/>
                <w:bCs/>
                <w:color w:val="80865A" w:themeColor="accent3" w:themeShade="BF"/>
                <w:sz w:val="18"/>
                <w:szCs w:val="18"/>
              </w:rPr>
              <w:t xml:space="preserve"> </w:t>
            </w:r>
            <w:hyperlink r:id="rId10" w:history="1">
              <w:r w:rsidRPr="00811A52">
                <w:rPr>
                  <w:rStyle w:val="Hyperlink"/>
                  <w:b/>
                  <w:bCs/>
                  <w:color w:val="BA8E2C" w:themeColor="accent4" w:themeShade="BF"/>
                  <w:sz w:val="18"/>
                  <w:szCs w:val="18"/>
                </w:rPr>
                <w:t>https://dadhsahb.github.io/</w:t>
              </w:r>
            </w:hyperlink>
          </w:p>
          <w:p w14:paraId="2316C97B" w14:textId="4F477F72" w:rsidR="00BD7008" w:rsidRDefault="00071655" w:rsidP="00071655">
            <w:pPr>
              <w:pStyle w:val="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  <w:r w:rsidRPr="00122574">
              <w:rPr>
                <w:rFonts w:asciiTheme="majorHAnsi" w:hAnsiTheme="majorHAnsi"/>
                <w:b/>
                <w:bCs/>
                <w:color w:val="80865A" w:themeColor="accent3" w:themeShade="BF"/>
                <w:sz w:val="20"/>
                <w:szCs w:val="20"/>
              </w:rPr>
              <w:t>GitHub:</w:t>
            </w:r>
            <w:hyperlink r:id="rId11" w:history="1">
              <w:r w:rsidRPr="00811A52">
                <w:rPr>
                  <w:rStyle w:val="Hyperlink"/>
                  <w:color w:val="C18B06" w:themeColor="hyperlink" w:themeShade="BF"/>
                  <w:sz w:val="18"/>
                  <w:szCs w:val="18"/>
                </w:rPr>
                <w:t xml:space="preserve"> </w:t>
              </w:r>
              <w:r w:rsidRPr="00811A52">
                <w:rPr>
                  <w:rStyle w:val="Hyperlink"/>
                  <w:b/>
                  <w:bCs/>
                  <w:color w:val="BA8E2C" w:themeColor="accent4" w:themeShade="BF"/>
                  <w:sz w:val="18"/>
                  <w:szCs w:val="18"/>
                </w:rPr>
                <w:t>https://github.com/DadhSahb</w:t>
              </w:r>
            </w:hyperlink>
          </w:p>
          <w:p w14:paraId="5B390B19" w14:textId="5704C22B" w:rsidR="00811A52" w:rsidRPr="00811A52" w:rsidRDefault="00811A52" w:rsidP="0081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574">
              <w:rPr>
                <w:rFonts w:asciiTheme="majorHAnsi" w:hAnsiTheme="majorHAnsi"/>
                <w:b/>
                <w:bCs/>
                <w:color w:val="80865A" w:themeColor="accent3" w:themeShade="BF"/>
                <w:sz w:val="20"/>
                <w:szCs w:val="20"/>
              </w:rPr>
              <w:t xml:space="preserve">LinkedIn: </w:t>
            </w:r>
            <w:r w:rsidRPr="00122574">
              <w:rPr>
                <w:sz w:val="22"/>
                <w:szCs w:val="22"/>
              </w:rPr>
              <w:t xml:space="preserve"> </w:t>
            </w:r>
            <w:hyperlink r:id="rId12" w:history="1">
              <w:r w:rsidRPr="00811A52">
                <w:rPr>
                  <w:rStyle w:val="Hyperlink"/>
                  <w:rFonts w:cstheme="minorHAnsi"/>
                  <w:b/>
                  <w:bCs/>
                  <w:color w:val="C18B06" w:themeColor="hyperlink" w:themeShade="BF"/>
                  <w:sz w:val="18"/>
                  <w:szCs w:val="18"/>
                </w:rPr>
                <w:t>https://www.linkedin.com/in/hamza-hamid-097296194/</w:t>
              </w:r>
            </w:hyperlink>
          </w:p>
          <w:p w14:paraId="6449255B" w14:textId="77777777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74D2EC" w14:textId="77777777" w:rsidR="00071655" w:rsidRPr="00071655" w:rsidRDefault="00071655" w:rsidP="0007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0E1AD" w14:textId="21470CF4" w:rsidR="00122574" w:rsidRPr="00122574" w:rsidRDefault="00122574" w:rsidP="007F229C">
      <w:pPr>
        <w:tabs>
          <w:tab w:val="left" w:pos="7908"/>
        </w:tabs>
      </w:pPr>
    </w:p>
    <w:sectPr w:rsidR="00122574" w:rsidRPr="00122574" w:rsidSect="00032B39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3578" w14:textId="77777777" w:rsidR="00F83516" w:rsidRDefault="00F83516" w:rsidP="00F316AD">
      <w:r>
        <w:separator/>
      </w:r>
    </w:p>
  </w:endnote>
  <w:endnote w:type="continuationSeparator" w:id="0">
    <w:p w14:paraId="095C88C3" w14:textId="77777777" w:rsidR="00F83516" w:rsidRDefault="00F8351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28170" w14:textId="0E0F3AAE" w:rsidR="000E1D44" w:rsidRDefault="00516F8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4ACBA5" wp14:editId="29DAF1F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7B388" w14:textId="0100B1C4" w:rsidR="00516F85" w:rsidRDefault="00516F8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4ACBA5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gEYg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317B388" w14:textId="0100B1C4" w:rsidR="00516F85" w:rsidRDefault="00516F8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8DFA" w14:textId="77777777" w:rsidR="00F83516" w:rsidRDefault="00F83516" w:rsidP="00F316AD">
      <w:r>
        <w:separator/>
      </w:r>
    </w:p>
  </w:footnote>
  <w:footnote w:type="continuationSeparator" w:id="0">
    <w:p w14:paraId="5F7DA7AE" w14:textId="77777777" w:rsidR="00F83516" w:rsidRDefault="00F83516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3BF0" w14:textId="3DA4337C" w:rsidR="005D665A" w:rsidRPr="00567C21" w:rsidRDefault="005D665A">
    <w:pPr>
      <w:pStyle w:val="Header"/>
      <w:rPr>
        <w:color w:val="BFBFBF" w:themeColor="background1" w:themeShade="BF"/>
      </w:rPr>
    </w:pPr>
    <w:r w:rsidRPr="00567C21">
      <w:rPr>
        <w:color w:val="BFBFBF" w:themeColor="background1" w:themeShade="BF"/>
      </w:rPr>
      <w:t>Phone: +</w:t>
    </w:r>
    <w:r w:rsidR="00327382" w:rsidRPr="00567C21">
      <w:rPr>
        <w:color w:val="BFBFBF" w:themeColor="background1" w:themeShade="BF"/>
      </w:rPr>
      <w:t>923055269524,</w:t>
    </w:r>
    <w:r w:rsidR="00E26B8E" w:rsidRPr="00567C21">
      <w:rPr>
        <w:color w:val="BFBFBF" w:themeColor="background1" w:themeShade="BF"/>
      </w:rPr>
      <w:t xml:space="preserve"> </w:t>
    </w:r>
    <w:hyperlink r:id="rId1" w:history="1">
      <w:r w:rsidR="00097F84" w:rsidRPr="003568E4">
        <w:rPr>
          <w:rStyle w:val="Hyperlink"/>
          <w:color w:val="C18B06" w:themeColor="hyperlink" w:themeShade="BF"/>
        </w:rPr>
        <w:t>thedev.hamza@gmail.com</w:t>
      </w:r>
    </w:hyperlink>
    <w:r w:rsidR="00097F84">
      <w:rPr>
        <w:color w:val="BFBFBF" w:themeColor="background1" w:themeShade="BF"/>
      </w:rPr>
      <w:t xml:space="preserve">                                              </w:t>
    </w:r>
    <w:r w:rsidR="00097F84" w:rsidRPr="00870ECE">
      <w:rPr>
        <w:b/>
        <w:bCs/>
        <w:color w:val="A6A6A6" w:themeColor="background1" w:themeShade="A6"/>
        <w:sz w:val="26"/>
        <w:szCs w:val="26"/>
      </w:rPr>
      <w:t>Hamza Hamid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C80"/>
    <w:multiLevelType w:val="hybridMultilevel"/>
    <w:tmpl w:val="1DC45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3DE"/>
    <w:multiLevelType w:val="hybridMultilevel"/>
    <w:tmpl w:val="85ACA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6589"/>
    <w:multiLevelType w:val="hybridMultilevel"/>
    <w:tmpl w:val="2C7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636E2"/>
    <w:multiLevelType w:val="hybridMultilevel"/>
    <w:tmpl w:val="BF5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1959">
    <w:abstractNumId w:val="1"/>
  </w:num>
  <w:num w:numId="2" w16cid:durableId="1546017601">
    <w:abstractNumId w:val="0"/>
  </w:num>
  <w:num w:numId="3" w16cid:durableId="399328331">
    <w:abstractNumId w:val="3"/>
  </w:num>
  <w:num w:numId="4" w16cid:durableId="170945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5A"/>
    <w:rsid w:val="0000714C"/>
    <w:rsid w:val="00032B39"/>
    <w:rsid w:val="00071655"/>
    <w:rsid w:val="00086B57"/>
    <w:rsid w:val="00097F84"/>
    <w:rsid w:val="000E1D44"/>
    <w:rsid w:val="00122574"/>
    <w:rsid w:val="0020696E"/>
    <w:rsid w:val="002356A2"/>
    <w:rsid w:val="0024775A"/>
    <w:rsid w:val="002D12DA"/>
    <w:rsid w:val="003019B2"/>
    <w:rsid w:val="00327382"/>
    <w:rsid w:val="003445CF"/>
    <w:rsid w:val="0034688D"/>
    <w:rsid w:val="003C1732"/>
    <w:rsid w:val="003D3694"/>
    <w:rsid w:val="0040233B"/>
    <w:rsid w:val="004D1716"/>
    <w:rsid w:val="00507E93"/>
    <w:rsid w:val="00511A6E"/>
    <w:rsid w:val="00516F85"/>
    <w:rsid w:val="00567C21"/>
    <w:rsid w:val="0057534A"/>
    <w:rsid w:val="005B76B0"/>
    <w:rsid w:val="005D665A"/>
    <w:rsid w:val="00605A5B"/>
    <w:rsid w:val="006C60E6"/>
    <w:rsid w:val="006E70D3"/>
    <w:rsid w:val="007B0F94"/>
    <w:rsid w:val="007C64A3"/>
    <w:rsid w:val="007F229C"/>
    <w:rsid w:val="00811A52"/>
    <w:rsid w:val="00857E89"/>
    <w:rsid w:val="00870ECE"/>
    <w:rsid w:val="008B4E6E"/>
    <w:rsid w:val="0090274D"/>
    <w:rsid w:val="00962A0F"/>
    <w:rsid w:val="009E6870"/>
    <w:rsid w:val="00A27A25"/>
    <w:rsid w:val="00A77921"/>
    <w:rsid w:val="00B13408"/>
    <w:rsid w:val="00B2124F"/>
    <w:rsid w:val="00B575FB"/>
    <w:rsid w:val="00B6190E"/>
    <w:rsid w:val="00BD4217"/>
    <w:rsid w:val="00BD7008"/>
    <w:rsid w:val="00BE6EF2"/>
    <w:rsid w:val="00C1095A"/>
    <w:rsid w:val="00C55D85"/>
    <w:rsid w:val="00C57BD2"/>
    <w:rsid w:val="00CA2273"/>
    <w:rsid w:val="00CA378D"/>
    <w:rsid w:val="00CD50FD"/>
    <w:rsid w:val="00D33322"/>
    <w:rsid w:val="00D47124"/>
    <w:rsid w:val="00DD5D7B"/>
    <w:rsid w:val="00DE67BD"/>
    <w:rsid w:val="00E26B8E"/>
    <w:rsid w:val="00E561CF"/>
    <w:rsid w:val="00E62EF8"/>
    <w:rsid w:val="00F316AD"/>
    <w:rsid w:val="00F4501B"/>
    <w:rsid w:val="00F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3B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3D369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694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E561CF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4D171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22574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amza-hamid-09729619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dhSah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dhsahb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edev.hamza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edev.hamz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%20Hamid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E33DEC1C4E4D878E1F54E37B856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1C54-A8A0-420C-BE4A-D82DA4888918}"/>
      </w:docPartPr>
      <w:docPartBody>
        <w:p w:rsidR="004853B4" w:rsidRDefault="00CE50D9">
          <w:pPr>
            <w:pStyle w:val="FDE33DEC1C4E4D878E1F54E37B856AD0"/>
          </w:pPr>
          <w:r w:rsidRPr="00605A5B">
            <w:t>Objective</w:t>
          </w:r>
        </w:p>
      </w:docPartBody>
    </w:docPart>
    <w:docPart>
      <w:docPartPr>
        <w:name w:val="9BF09283478244DFBF5F868D62CEE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4EEF-BACA-4F77-B53A-95DE06EF402C}"/>
      </w:docPartPr>
      <w:docPartBody>
        <w:p w:rsidR="004853B4" w:rsidRDefault="00CE50D9">
          <w:pPr>
            <w:pStyle w:val="9BF09283478244DFBF5F868D62CEE1AC"/>
          </w:pPr>
          <w:r>
            <w:t>Education</w:t>
          </w:r>
        </w:p>
      </w:docPartBody>
    </w:docPart>
    <w:docPart>
      <w:docPartPr>
        <w:name w:val="51A2F0E5E8B049B3820DCBDE139E0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412-F504-419A-B2DB-A7D9D4589DAC}"/>
      </w:docPartPr>
      <w:docPartBody>
        <w:p w:rsidR="004853B4" w:rsidRDefault="002B6F33" w:rsidP="002B6F33">
          <w:pPr>
            <w:pStyle w:val="51A2F0E5E8B049B3820DCBDE139E0E18"/>
          </w:pPr>
          <w:r w:rsidRPr="000E1D44">
            <w:t>Key Skills</w:t>
          </w:r>
        </w:p>
      </w:docPartBody>
    </w:docPart>
    <w:docPart>
      <w:docPartPr>
        <w:name w:val="63F7D44086ED4F1D9981EF193C72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7071-560F-4D63-B68F-539B98FE87B2}"/>
      </w:docPartPr>
      <w:docPartBody>
        <w:p w:rsidR="00520EE9" w:rsidRDefault="004853B4" w:rsidP="004853B4">
          <w:pPr>
            <w:pStyle w:val="63F7D44086ED4F1D9981EF193C723263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33"/>
    <w:rsid w:val="002B6F33"/>
    <w:rsid w:val="004853B4"/>
    <w:rsid w:val="00520EE9"/>
    <w:rsid w:val="00C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63F7D44086ED4F1D9981EF193C723263">
    <w:name w:val="63F7D44086ED4F1D9981EF193C723263"/>
    <w:rsid w:val="004853B4"/>
    <w:rPr>
      <w:lang w:val="en-PK" w:eastAsia="en-PK"/>
    </w:rPr>
  </w:style>
  <w:style w:type="paragraph" w:customStyle="1" w:styleId="FDE33DEC1C4E4D878E1F54E37B856AD0">
    <w:name w:val="FDE33DEC1C4E4D878E1F54E37B856AD0"/>
  </w:style>
  <w:style w:type="paragraph" w:customStyle="1" w:styleId="9BF09283478244DFBF5F868D62CEE1AC">
    <w:name w:val="9BF09283478244DFBF5F868D62CEE1AC"/>
  </w:style>
  <w:style w:type="paragraph" w:customStyle="1" w:styleId="51A2F0E5E8B049B3820DCBDE139E0E18">
    <w:name w:val="51A2F0E5E8B049B3820DCBDE139E0E18"/>
    <w:rsid w:val="002B6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5710-7007-4E8E-8E43-2F364587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2022-08-31T12:24:00Z</dcterms:created>
  <dcterms:modified xsi:type="dcterms:W3CDTF">2022-08-31T12:51:00Z</dcterms:modified>
</cp:coreProperties>
</file>